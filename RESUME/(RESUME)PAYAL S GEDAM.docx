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01316F6" w14:textId="41F7FA6F" w:rsidR="00216262" w:rsidRDefault="00216262" w:rsidP="006F51FF">
      <w:pPr>
        <w:tabs>
          <w:tab w:val="left" w:pos="984"/>
        </w:tabs>
        <w:spacing w:after="0"/>
      </w:pPr>
    </w:p>
    <w:tbl>
      <w:tblPr>
        <w:tblW w:w="1726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50"/>
        <w:gridCol w:w="270"/>
        <w:gridCol w:w="6470"/>
        <w:gridCol w:w="6470"/>
      </w:tblGrid>
      <w:tr w:rsidR="00897DCF" w14:paraId="019721A5" w14:textId="77777777" w:rsidTr="00DD1446">
        <w:trPr>
          <w:trHeight w:val="3969"/>
        </w:trPr>
        <w:tc>
          <w:tcPr>
            <w:tcW w:w="4050" w:type="dxa"/>
          </w:tcPr>
          <w:p w14:paraId="773C6A82" w14:textId="254CBA7D" w:rsidR="00897DCF" w:rsidRDefault="00897DCF" w:rsidP="00637EE9">
            <w:pPr>
              <w:pStyle w:val="Title"/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PAYAL S. GEDAM</w:t>
            </w:r>
          </w:p>
          <w:p w14:paraId="419AD459" w14:textId="650DBD97" w:rsidR="004059A8" w:rsidRPr="00DB1BD7" w:rsidRDefault="00897DCF" w:rsidP="00DB1BD7">
            <w:pPr>
              <w:pStyle w:val="Title"/>
              <w:spacing w:line="276" w:lineRule="auto"/>
              <w:rPr>
                <w:sz w:val="36"/>
                <w:szCs w:val="36"/>
              </w:rPr>
            </w:pPr>
            <w:r w:rsidRPr="003568AA">
              <w:rPr>
                <w:sz w:val="36"/>
                <w:szCs w:val="36"/>
              </w:rPr>
              <w:t xml:space="preserve"> QA Engineer</w:t>
            </w:r>
          </w:p>
          <w:p w14:paraId="32900A30" w14:textId="64CA6FAE" w:rsidR="00CD1FA7" w:rsidRPr="00714EB5" w:rsidRDefault="00897DCF" w:rsidP="00637EE9">
            <w:pPr>
              <w:pStyle w:val="Address"/>
              <w:spacing w:line="276" w:lineRule="auto"/>
              <w:rPr>
                <w:b/>
                <w:bCs/>
                <w:sz w:val="28"/>
                <w:szCs w:val="28"/>
              </w:rPr>
            </w:pPr>
            <w:r w:rsidRPr="00714EB5">
              <w:rPr>
                <w:b/>
                <w:bCs/>
                <w:sz w:val="28"/>
                <w:szCs w:val="28"/>
              </w:rPr>
              <w:t>About M</w:t>
            </w:r>
            <w:r w:rsidR="00CD1FA7">
              <w:rPr>
                <w:b/>
                <w:bCs/>
                <w:sz w:val="28"/>
                <w:szCs w:val="28"/>
              </w:rPr>
              <w:t>e</w:t>
            </w:r>
          </w:p>
          <w:p w14:paraId="50B05DFE" w14:textId="74D51D0B" w:rsidR="00897DCF" w:rsidRDefault="00897DCF" w:rsidP="00637EE9">
            <w:pPr>
              <w:spacing w:line="276" w:lineRule="auto"/>
            </w:pPr>
            <w:r>
              <w:t>A motivated individual with in-depth knowledge of</w:t>
            </w:r>
            <w:r w:rsidR="00DD1446">
              <w:t xml:space="preserve"> </w:t>
            </w:r>
            <w:r>
              <w:t>languages and development tools, seeking a position in</w:t>
            </w:r>
            <w:r w:rsidR="00DD1446">
              <w:t xml:space="preserve"> </w:t>
            </w:r>
            <w:r>
              <w:t>a growth-oriented company where I can use my skills to</w:t>
            </w:r>
            <w:r w:rsidR="00DD1446">
              <w:t xml:space="preserve"> </w:t>
            </w:r>
            <w:r>
              <w:t>the advantage</w:t>
            </w:r>
          </w:p>
          <w:p w14:paraId="1912CBEB" w14:textId="77777777" w:rsidR="00897DCF" w:rsidRPr="00714EB5" w:rsidRDefault="00897DCF" w:rsidP="00637EE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714EB5">
              <w:rPr>
                <w:b/>
                <w:bCs/>
                <w:sz w:val="28"/>
                <w:szCs w:val="28"/>
              </w:rPr>
              <w:t>Education</w:t>
            </w:r>
          </w:p>
          <w:p w14:paraId="0125A667" w14:textId="1A59F8DA" w:rsidR="00897DCF" w:rsidRDefault="00897DCF" w:rsidP="00637EE9">
            <w:pPr>
              <w:spacing w:line="276" w:lineRule="auto"/>
            </w:pPr>
            <w:r>
              <w:t>Bachelors of</w:t>
            </w:r>
            <w:r w:rsidR="00CD1FA7">
              <w:t xml:space="preserve"> </w:t>
            </w:r>
            <w:proofErr w:type="gramStart"/>
            <w:r>
              <w:t>Engineering</w:t>
            </w:r>
            <w:r w:rsidR="00CD1FA7">
              <w:t>(</w:t>
            </w:r>
            <w:proofErr w:type="gramEnd"/>
            <w:r w:rsidR="00CD1FA7">
              <w:t>Electronics &amp; Telecommunication)</w:t>
            </w:r>
            <w:r>
              <w:t xml:space="preserve"> with </w:t>
            </w:r>
            <w:r w:rsidR="00107797">
              <w:t xml:space="preserve">6.84 </w:t>
            </w:r>
            <w:r>
              <w:t>CGPA</w:t>
            </w:r>
          </w:p>
          <w:p w14:paraId="1C6D8175" w14:textId="77777777" w:rsidR="00897DCF" w:rsidRDefault="00897DCF" w:rsidP="00637EE9">
            <w:pPr>
              <w:spacing w:line="276" w:lineRule="auto"/>
            </w:pPr>
            <w:r>
              <w:t>GONDWANA UNIVERSITY, GADCHIROLI</w:t>
            </w:r>
          </w:p>
          <w:p w14:paraId="7B244387" w14:textId="77777777" w:rsidR="00214FEC" w:rsidRDefault="00214FEC" w:rsidP="00637EE9">
            <w:pPr>
              <w:spacing w:line="276" w:lineRule="auto"/>
            </w:pPr>
          </w:p>
          <w:p w14:paraId="699D728C" w14:textId="689E4B7B" w:rsidR="000945AD" w:rsidRPr="00714EB5" w:rsidRDefault="000945AD" w:rsidP="00637EE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714EB5">
              <w:rPr>
                <w:b/>
                <w:bCs/>
                <w:sz w:val="28"/>
                <w:szCs w:val="28"/>
              </w:rPr>
              <w:t>Contact</w:t>
            </w:r>
          </w:p>
          <w:p w14:paraId="7F655FD4" w14:textId="5E2571BB" w:rsidR="000945AD" w:rsidRDefault="00216262" w:rsidP="000945AD">
            <w:pPr>
              <w:spacing w:line="276" w:lineRule="auto"/>
            </w:pPr>
            <w:r w:rsidRPr="006F51FF">
              <w:rPr>
                <w:rFonts w:ascii="Segoe UI Symbol" w:hAnsi="Segoe UI Symbol" w:cs="Segoe UI Symbol"/>
                <w:color w:val="00B050"/>
              </w:rPr>
              <w:t xml:space="preserve">✆ </w:t>
            </w:r>
            <w:r w:rsidR="000945AD">
              <w:t xml:space="preserve">(+91) </w:t>
            </w:r>
            <w:r w:rsidR="00306DAD">
              <w:t>7276842776</w:t>
            </w:r>
          </w:p>
          <w:p w14:paraId="1BF71D39" w14:textId="1BBFDA9F" w:rsidR="00F0677F" w:rsidRDefault="00216262" w:rsidP="000945AD">
            <w:pPr>
              <w:spacing w:line="276" w:lineRule="auto"/>
            </w:pPr>
            <w:r w:rsidRPr="006F51FF">
              <w:rPr>
                <w:rFonts w:ascii="Segoe UI Symbol" w:hAnsi="Segoe UI Symbol"/>
                <w:color w:val="E64823" w:themeColor="accent5"/>
                <w:highlight w:val="lightGray"/>
              </w:rPr>
              <w:t>✉</w:t>
            </w:r>
            <w:r w:rsidR="00A3603E" w:rsidRPr="006F51FF">
              <w:rPr>
                <w:rFonts w:ascii="Segoe UI Symbol" w:hAnsi="Segoe UI Symbol"/>
                <w:color w:val="E64823" w:themeColor="accent5"/>
              </w:rPr>
              <w:t xml:space="preserve"> </w:t>
            </w:r>
            <w:hyperlink r:id="rId10" w:history="1">
              <w:r w:rsidR="00F0677F" w:rsidRPr="00C47CE5">
                <w:rPr>
                  <w:rStyle w:val="Hyperlink"/>
                </w:rPr>
                <w:t>Payugedam26@gmail.com</w:t>
              </w:r>
            </w:hyperlink>
          </w:p>
          <w:p w14:paraId="21984F52" w14:textId="252C6021" w:rsidR="001B39EA" w:rsidRDefault="000945AD" w:rsidP="00214FEC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 xml:space="preserve">Pune, </w:t>
            </w:r>
            <w:proofErr w:type="gramStart"/>
            <w:r>
              <w:t>Maharashtra(</w:t>
            </w:r>
            <w:proofErr w:type="gramEnd"/>
            <w:r>
              <w:t>412208)</w:t>
            </w:r>
          </w:p>
          <w:p w14:paraId="54002D7B" w14:textId="77777777" w:rsidR="00214FEC" w:rsidRDefault="00214FEC" w:rsidP="00214FEC">
            <w:pPr>
              <w:pStyle w:val="ListParagraph"/>
              <w:spacing w:line="276" w:lineRule="auto"/>
            </w:pPr>
          </w:p>
          <w:p w14:paraId="1CB342F0" w14:textId="0B2C6DA6" w:rsidR="00DD1446" w:rsidRDefault="00DD1446" w:rsidP="000945A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7116D4">
              <w:rPr>
                <w:b/>
                <w:bCs/>
                <w:sz w:val="28"/>
                <w:szCs w:val="28"/>
              </w:rPr>
              <w:t>Hobb</w:t>
            </w:r>
            <w:r w:rsidR="007116D4" w:rsidRPr="007116D4">
              <w:rPr>
                <w:b/>
                <w:bCs/>
                <w:sz w:val="28"/>
                <w:szCs w:val="28"/>
              </w:rPr>
              <w:t>ies</w:t>
            </w:r>
            <w:r w:rsidR="007116D4">
              <w:rPr>
                <w:b/>
                <w:bCs/>
                <w:sz w:val="28"/>
                <w:szCs w:val="28"/>
              </w:rPr>
              <w:t>:</w:t>
            </w:r>
          </w:p>
          <w:p w14:paraId="70684D0D" w14:textId="1E4FB51A" w:rsidR="007116D4" w:rsidRPr="006B7DEB" w:rsidRDefault="007116D4" w:rsidP="006B7DEB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  <w:szCs w:val="24"/>
              </w:rPr>
            </w:pPr>
            <w:r w:rsidRPr="006B7DEB">
              <w:rPr>
                <w:sz w:val="24"/>
                <w:szCs w:val="24"/>
              </w:rPr>
              <w:t>List</w:t>
            </w:r>
            <w:r w:rsidR="00216262" w:rsidRPr="006B7DEB">
              <w:rPr>
                <w:sz w:val="24"/>
                <w:szCs w:val="24"/>
              </w:rPr>
              <w:t>e</w:t>
            </w:r>
            <w:r w:rsidRPr="006B7DEB">
              <w:rPr>
                <w:sz w:val="24"/>
                <w:szCs w:val="24"/>
              </w:rPr>
              <w:t>ning a Music.</w:t>
            </w:r>
          </w:p>
          <w:p w14:paraId="1EA783AA" w14:textId="3E7B5E84" w:rsidR="004D0729" w:rsidRDefault="004D0729" w:rsidP="006B7DEB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  <w:szCs w:val="24"/>
              </w:rPr>
            </w:pPr>
            <w:r w:rsidRPr="006B7DEB">
              <w:rPr>
                <w:sz w:val="24"/>
                <w:szCs w:val="24"/>
              </w:rPr>
              <w:t>Travelling</w:t>
            </w:r>
          </w:p>
          <w:p w14:paraId="106E481B" w14:textId="02AD6D74" w:rsidR="004D0729" w:rsidRPr="00CD1FA7" w:rsidRDefault="004D0729" w:rsidP="00CD1FA7">
            <w:pPr>
              <w:spacing w:line="276" w:lineRule="auto"/>
              <w:ind w:left="360"/>
              <w:rPr>
                <w:sz w:val="24"/>
                <w:szCs w:val="24"/>
              </w:rPr>
            </w:pPr>
          </w:p>
          <w:p w14:paraId="3591EF8C" w14:textId="77777777" w:rsidR="000945AD" w:rsidRDefault="000945AD" w:rsidP="00637EE9">
            <w:pPr>
              <w:spacing w:line="276" w:lineRule="auto"/>
            </w:pPr>
          </w:p>
          <w:p w14:paraId="300C1649" w14:textId="0D64C47C" w:rsidR="00897DCF" w:rsidRDefault="00897DCF" w:rsidP="00637EE9">
            <w:pPr>
              <w:spacing w:after="0" w:line="276" w:lineRule="auto"/>
            </w:pPr>
          </w:p>
          <w:p w14:paraId="51D00547" w14:textId="0CD65F6D" w:rsidR="00897DCF" w:rsidRDefault="00897DCF" w:rsidP="00637EE9">
            <w:pPr>
              <w:tabs>
                <w:tab w:val="left" w:pos="990"/>
              </w:tabs>
              <w:spacing w:line="276" w:lineRule="auto"/>
              <w:jc w:val="center"/>
            </w:pPr>
          </w:p>
        </w:tc>
        <w:tc>
          <w:tcPr>
            <w:tcW w:w="270" w:type="dxa"/>
          </w:tcPr>
          <w:p w14:paraId="34675F31" w14:textId="7E492969" w:rsidR="00897DCF" w:rsidRDefault="00897DCF" w:rsidP="00637EE9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6470" w:type="dxa"/>
            <w:tcBorders>
              <w:bottom w:val="single" w:sz="4" w:space="0" w:color="auto"/>
            </w:tcBorders>
            <w:vAlign w:val="center"/>
          </w:tcPr>
          <w:p w14:paraId="70B52D0C" w14:textId="30ED8EBF" w:rsidR="000945AD" w:rsidRDefault="00216262" w:rsidP="000945AD">
            <w:pPr>
              <w:pStyle w:val="Address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0945AD" w:rsidRPr="00714EB5">
              <w:rPr>
                <w:b/>
                <w:bCs/>
                <w:sz w:val="28"/>
                <w:szCs w:val="28"/>
              </w:rPr>
              <w:t>Skills</w:t>
            </w:r>
            <w:r w:rsidR="00714EB5">
              <w:rPr>
                <w:b/>
                <w:bCs/>
                <w:sz w:val="28"/>
                <w:szCs w:val="28"/>
              </w:rPr>
              <w:t xml:space="preserve"> &amp; </w:t>
            </w:r>
            <w:proofErr w:type="gramStart"/>
            <w:r w:rsidR="00714EB5">
              <w:rPr>
                <w:b/>
                <w:bCs/>
                <w:sz w:val="28"/>
                <w:szCs w:val="28"/>
              </w:rPr>
              <w:t>Tools</w:t>
            </w:r>
            <w:r w:rsidR="007116D4"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</w:p>
          <w:p w14:paraId="38931E49" w14:textId="77777777" w:rsidR="006F51FF" w:rsidRPr="00714EB5" w:rsidRDefault="006F51FF" w:rsidP="000945AD">
            <w:pPr>
              <w:pStyle w:val="Address"/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718E18E5" w14:textId="77777777" w:rsidR="000945AD" w:rsidRDefault="000945AD" w:rsidP="004059A8">
            <w:pPr>
              <w:pStyle w:val="Address"/>
              <w:numPr>
                <w:ilvl w:val="0"/>
                <w:numId w:val="10"/>
              </w:numPr>
              <w:spacing w:line="276" w:lineRule="auto"/>
            </w:pPr>
            <w:r w:rsidRPr="00714EB5">
              <w:rPr>
                <w:b/>
                <w:bCs/>
              </w:rPr>
              <w:t xml:space="preserve">Testing </w:t>
            </w:r>
            <w:proofErr w:type="gramStart"/>
            <w:r w:rsidRPr="00714EB5">
              <w:rPr>
                <w:b/>
                <w:bCs/>
              </w:rPr>
              <w:t>Tools</w:t>
            </w:r>
            <w:r>
              <w:t xml:space="preserve"> </w:t>
            </w:r>
            <w:r w:rsidRPr="00714EB5">
              <w:rPr>
                <w:b/>
                <w:bCs/>
              </w:rPr>
              <w:t>:</w:t>
            </w:r>
            <w:proofErr w:type="gramEnd"/>
            <w:r w:rsidRPr="00714EB5">
              <w:rPr>
                <w:b/>
                <w:bCs/>
              </w:rPr>
              <w:t xml:space="preserve"> </w:t>
            </w:r>
            <w:r>
              <w:t>Selenium WebDriver, Postman, Eclipse</w:t>
            </w:r>
          </w:p>
          <w:p w14:paraId="735E0CFD" w14:textId="77777777" w:rsidR="000945AD" w:rsidRDefault="000945AD" w:rsidP="004059A8">
            <w:pPr>
              <w:pStyle w:val="Address"/>
              <w:numPr>
                <w:ilvl w:val="0"/>
                <w:numId w:val="10"/>
              </w:numPr>
              <w:spacing w:line="276" w:lineRule="auto"/>
            </w:pPr>
            <w:proofErr w:type="gramStart"/>
            <w:r w:rsidRPr="00714EB5">
              <w:rPr>
                <w:b/>
                <w:bCs/>
              </w:rPr>
              <w:t>Languages :</w:t>
            </w:r>
            <w:proofErr w:type="gramEnd"/>
            <w:r>
              <w:t xml:space="preserve"> Core JAVA</w:t>
            </w:r>
          </w:p>
          <w:p w14:paraId="7A25333A" w14:textId="77777777" w:rsidR="000945AD" w:rsidRDefault="000945AD" w:rsidP="004059A8">
            <w:pPr>
              <w:pStyle w:val="Address"/>
              <w:numPr>
                <w:ilvl w:val="0"/>
                <w:numId w:val="10"/>
              </w:numPr>
              <w:spacing w:line="276" w:lineRule="auto"/>
            </w:pPr>
            <w:r w:rsidRPr="00714EB5">
              <w:rPr>
                <w:b/>
                <w:bCs/>
              </w:rPr>
              <w:t xml:space="preserve">Testing </w:t>
            </w:r>
            <w:proofErr w:type="gramStart"/>
            <w:r w:rsidRPr="00714EB5">
              <w:rPr>
                <w:b/>
                <w:bCs/>
              </w:rPr>
              <w:t>Framework :</w:t>
            </w:r>
            <w:proofErr w:type="gramEnd"/>
            <w:r>
              <w:t xml:space="preserve"> Hybrid- Test NG+ Page Object</w:t>
            </w:r>
          </w:p>
          <w:p w14:paraId="002B38E0" w14:textId="77777777" w:rsidR="000945AD" w:rsidRDefault="000945AD" w:rsidP="006B7DEB">
            <w:pPr>
              <w:pStyle w:val="Address"/>
              <w:spacing w:line="276" w:lineRule="auto"/>
              <w:ind w:left="1440"/>
            </w:pPr>
            <w:proofErr w:type="gramStart"/>
            <w:r>
              <w:t>Model(</w:t>
            </w:r>
            <w:proofErr w:type="gramEnd"/>
            <w:r>
              <w:t>POM).</w:t>
            </w:r>
          </w:p>
          <w:p w14:paraId="1531A625" w14:textId="77777777" w:rsidR="000945AD" w:rsidRDefault="000945AD" w:rsidP="004059A8">
            <w:pPr>
              <w:pStyle w:val="Address"/>
              <w:numPr>
                <w:ilvl w:val="0"/>
                <w:numId w:val="10"/>
              </w:numPr>
              <w:spacing w:line="276" w:lineRule="auto"/>
            </w:pPr>
            <w:r w:rsidRPr="00714EB5">
              <w:rPr>
                <w:b/>
                <w:bCs/>
              </w:rPr>
              <w:t xml:space="preserve">Build </w:t>
            </w:r>
            <w:proofErr w:type="gramStart"/>
            <w:r w:rsidRPr="00714EB5">
              <w:rPr>
                <w:b/>
                <w:bCs/>
              </w:rPr>
              <w:t>Tool :</w:t>
            </w:r>
            <w:proofErr w:type="gramEnd"/>
            <w:r>
              <w:t xml:space="preserve"> Maven</w:t>
            </w:r>
          </w:p>
          <w:p w14:paraId="2CBF98D5" w14:textId="77777777" w:rsidR="000945AD" w:rsidRDefault="000945AD" w:rsidP="004059A8">
            <w:pPr>
              <w:pStyle w:val="Address"/>
              <w:numPr>
                <w:ilvl w:val="0"/>
                <w:numId w:val="10"/>
              </w:numPr>
              <w:spacing w:line="276" w:lineRule="auto"/>
            </w:pPr>
            <w:r w:rsidRPr="00714EB5">
              <w:rPr>
                <w:b/>
                <w:bCs/>
              </w:rPr>
              <w:t xml:space="preserve">Defect reporting </w:t>
            </w:r>
            <w:proofErr w:type="gramStart"/>
            <w:r w:rsidRPr="00714EB5">
              <w:rPr>
                <w:b/>
                <w:bCs/>
              </w:rPr>
              <w:t>Tool :</w:t>
            </w:r>
            <w:proofErr w:type="gramEnd"/>
            <w:r>
              <w:t xml:space="preserve"> JIRA</w:t>
            </w:r>
          </w:p>
          <w:p w14:paraId="44197E5A" w14:textId="4D56FED9" w:rsidR="00897DCF" w:rsidRDefault="000945AD" w:rsidP="004059A8">
            <w:pPr>
              <w:pStyle w:val="Address"/>
              <w:numPr>
                <w:ilvl w:val="0"/>
                <w:numId w:val="10"/>
              </w:numPr>
              <w:spacing w:line="276" w:lineRule="auto"/>
            </w:pPr>
            <w:r w:rsidRPr="00714EB5">
              <w:rPr>
                <w:b/>
                <w:bCs/>
              </w:rPr>
              <w:t xml:space="preserve">SDLC </w:t>
            </w:r>
            <w:proofErr w:type="gramStart"/>
            <w:r w:rsidRPr="00714EB5">
              <w:rPr>
                <w:b/>
                <w:bCs/>
              </w:rPr>
              <w:t>Model :</w:t>
            </w:r>
            <w:proofErr w:type="gramEnd"/>
            <w:r>
              <w:t xml:space="preserve"> Agile Model</w:t>
            </w:r>
          </w:p>
          <w:p w14:paraId="2B57ECEF" w14:textId="77777777" w:rsidR="000945AD" w:rsidRDefault="000945AD" w:rsidP="000945AD">
            <w:pPr>
              <w:pStyle w:val="Address"/>
              <w:spacing w:line="276" w:lineRule="auto"/>
            </w:pPr>
          </w:p>
          <w:p w14:paraId="040A9BEB" w14:textId="766C7C4E" w:rsidR="000945AD" w:rsidRPr="00714EB5" w:rsidRDefault="00216262" w:rsidP="000945AD">
            <w:pPr>
              <w:pStyle w:val="Addres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0945AD" w:rsidRPr="00714EB5">
              <w:rPr>
                <w:b/>
                <w:bCs/>
                <w:sz w:val="28"/>
                <w:szCs w:val="28"/>
              </w:rPr>
              <w:t xml:space="preserve">Professional </w:t>
            </w:r>
            <w:proofErr w:type="gramStart"/>
            <w:r w:rsidR="000945AD" w:rsidRPr="00714EB5">
              <w:rPr>
                <w:b/>
                <w:bCs/>
                <w:sz w:val="28"/>
                <w:szCs w:val="28"/>
              </w:rPr>
              <w:t>Summary</w:t>
            </w:r>
            <w:r w:rsidR="007116D4"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</w:p>
          <w:p w14:paraId="3B7C0961" w14:textId="77777777" w:rsidR="000945AD" w:rsidRPr="000945AD" w:rsidRDefault="000945AD" w:rsidP="000945AD">
            <w:pPr>
              <w:pStyle w:val="Address"/>
            </w:pPr>
          </w:p>
          <w:p w14:paraId="597968D9" w14:textId="51178F0F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 xml:space="preserve">Total around </w:t>
            </w:r>
            <w:r w:rsidR="00216262">
              <w:t>3</w:t>
            </w:r>
            <w:r w:rsidR="00DB1BD7">
              <w:t>.2</w:t>
            </w:r>
            <w:r>
              <w:t>+ years of experience in a Software Testing</w:t>
            </w:r>
          </w:p>
          <w:p w14:paraId="3453BC41" w14:textId="62DE035D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Worked in a highly dynamic AGILE environment and participated</w:t>
            </w:r>
          </w:p>
          <w:p w14:paraId="0B69EA80" w14:textId="7777777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in scrum and sprint meetings.</w:t>
            </w:r>
          </w:p>
          <w:p w14:paraId="7955DEA7" w14:textId="7777777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Worked in UI Automation and Manual Testing, API Testing as well.</w:t>
            </w:r>
          </w:p>
          <w:p w14:paraId="6E4BA8AC" w14:textId="7777777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Proficient in using test automation tools such as Selenium</w:t>
            </w:r>
          </w:p>
          <w:p w14:paraId="03DCA109" w14:textId="2976DA27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WebDriver to develop automation testing scripts for web</w:t>
            </w:r>
          </w:p>
          <w:p w14:paraId="106DC730" w14:textId="7197160B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applications using CORE- JAVA as Scripting language.</w:t>
            </w:r>
          </w:p>
          <w:p w14:paraId="5FE4986E" w14:textId="0A3889CA" w:rsidR="00DD1446" w:rsidRDefault="00897DCF" w:rsidP="00DD1446">
            <w:pPr>
              <w:pStyle w:val="Address"/>
              <w:numPr>
                <w:ilvl w:val="0"/>
                <w:numId w:val="3"/>
              </w:numPr>
            </w:pPr>
            <w:r>
              <w:t>Writing test scripts using various Element locators, Java</w:t>
            </w:r>
          </w:p>
          <w:p w14:paraId="3F0B5C11" w14:textId="310D95CC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programming features and Page Factory</w:t>
            </w:r>
          </w:p>
          <w:p w14:paraId="35912B13" w14:textId="7E521FDB" w:rsidR="00897DCF" w:rsidRDefault="00897DCF" w:rsidP="007116D4">
            <w:pPr>
              <w:pStyle w:val="Address"/>
              <w:numPr>
                <w:ilvl w:val="0"/>
                <w:numId w:val="3"/>
              </w:numPr>
            </w:pPr>
            <w:r>
              <w:t>Worked on Hybrid Framework with TestNG and Page Object</w:t>
            </w:r>
          </w:p>
          <w:p w14:paraId="3EE2FDA9" w14:textId="7777777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Model (POM) for testing.</w:t>
            </w:r>
          </w:p>
          <w:p w14:paraId="04507525" w14:textId="77777777" w:rsidR="00897DCF" w:rsidRDefault="00897DCF" w:rsidP="00897DCF">
            <w:pPr>
              <w:pStyle w:val="Address"/>
            </w:pPr>
          </w:p>
          <w:p w14:paraId="252A193C" w14:textId="2EE62252" w:rsidR="00897DCF" w:rsidRDefault="00897DCF" w:rsidP="000945AD">
            <w:pPr>
              <w:pStyle w:val="Address"/>
              <w:numPr>
                <w:ilvl w:val="0"/>
                <w:numId w:val="3"/>
              </w:numPr>
            </w:pPr>
            <w:r>
              <w:t xml:space="preserve">Working experience on Data Driven </w:t>
            </w:r>
            <w:proofErr w:type="gramStart"/>
            <w:r>
              <w:t>Testing(</w:t>
            </w:r>
            <w:proofErr w:type="gramEnd"/>
            <w:r>
              <w:t>DDT) Approach.</w:t>
            </w:r>
          </w:p>
          <w:p w14:paraId="310462F3" w14:textId="77777777" w:rsidR="00897DCF" w:rsidRDefault="00897DCF" w:rsidP="000945AD">
            <w:pPr>
              <w:pStyle w:val="Address"/>
            </w:pPr>
          </w:p>
          <w:p w14:paraId="5B16C84B" w14:textId="512BA852" w:rsidR="00897DCF" w:rsidRDefault="00897DCF" w:rsidP="000945AD">
            <w:pPr>
              <w:pStyle w:val="Address"/>
              <w:numPr>
                <w:ilvl w:val="0"/>
                <w:numId w:val="4"/>
              </w:numPr>
              <w:spacing w:line="276" w:lineRule="auto"/>
            </w:pPr>
            <w:r>
              <w:t>Performing operations CRUD on POSTMAN tool in API Testing</w:t>
            </w:r>
          </w:p>
          <w:p w14:paraId="140ED99D" w14:textId="583FD0C8" w:rsidR="00897DCF" w:rsidRDefault="00897DCF" w:rsidP="000945AD">
            <w:pPr>
              <w:pStyle w:val="Address"/>
              <w:numPr>
                <w:ilvl w:val="0"/>
                <w:numId w:val="4"/>
              </w:numPr>
              <w:spacing w:line="276" w:lineRule="auto"/>
            </w:pPr>
            <w:r>
              <w:t>Experience in reviewing and analyzing Business Requirements</w:t>
            </w:r>
          </w:p>
          <w:p w14:paraId="02C37A56" w14:textId="5C5C9DC8" w:rsidR="006B7DEB" w:rsidRDefault="00897DCF" w:rsidP="006B7DEB">
            <w:pPr>
              <w:pStyle w:val="Address"/>
              <w:numPr>
                <w:ilvl w:val="0"/>
                <w:numId w:val="4"/>
              </w:numPr>
              <w:spacing w:line="276" w:lineRule="auto"/>
            </w:pPr>
            <w:r>
              <w:t xml:space="preserve">and creating Test </w:t>
            </w:r>
            <w:proofErr w:type="spellStart"/>
            <w:proofErr w:type="gramStart"/>
            <w:r>
              <w:t>Plan,Test</w:t>
            </w:r>
            <w:proofErr w:type="spellEnd"/>
            <w:proofErr w:type="gramEnd"/>
            <w:r>
              <w:t xml:space="preserve"> Scenario, Test Cases, Test Scripts &amp;</w:t>
            </w:r>
          </w:p>
          <w:p w14:paraId="699CC354" w14:textId="23397142" w:rsidR="00897DCF" w:rsidRDefault="00897DCF" w:rsidP="000945AD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 Strong knowledge on SQL queries</w:t>
            </w:r>
          </w:p>
          <w:p w14:paraId="5828CB96" w14:textId="77777777" w:rsidR="00306DAD" w:rsidRDefault="00306DAD" w:rsidP="00306DAD">
            <w:pPr>
              <w:spacing w:line="276" w:lineRule="auto"/>
            </w:pPr>
          </w:p>
          <w:p w14:paraId="51B9F0BB" w14:textId="77777777" w:rsidR="00216262" w:rsidRDefault="00216262" w:rsidP="00306DAD">
            <w:pPr>
              <w:spacing w:line="276" w:lineRule="auto"/>
            </w:pPr>
          </w:p>
          <w:p w14:paraId="0E7E2BBF" w14:textId="77777777" w:rsidR="00216262" w:rsidRDefault="00216262" w:rsidP="00306DAD">
            <w:pPr>
              <w:spacing w:line="276" w:lineRule="auto"/>
            </w:pPr>
          </w:p>
          <w:p w14:paraId="0C53112D" w14:textId="6409D632" w:rsidR="005D27EC" w:rsidRDefault="00306DAD" w:rsidP="005D27E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06DAD">
              <w:rPr>
                <w:b/>
                <w:bCs/>
                <w:sz w:val="28"/>
                <w:szCs w:val="28"/>
              </w:rPr>
              <w:t xml:space="preserve">Work </w:t>
            </w:r>
            <w:proofErr w:type="gramStart"/>
            <w:r w:rsidRPr="00306DAD">
              <w:rPr>
                <w:b/>
                <w:bCs/>
                <w:sz w:val="28"/>
                <w:szCs w:val="28"/>
              </w:rPr>
              <w:t>Experiences</w:t>
            </w:r>
            <w:r w:rsidR="007116D4"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</w:p>
          <w:p w14:paraId="2B6BD4DD" w14:textId="2136F3EF" w:rsidR="00404CAC" w:rsidRDefault="00404CAC" w:rsidP="00404CAC">
            <w:pPr>
              <w:spacing w:line="276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404CAC">
              <w:rPr>
                <w:b/>
                <w:bCs/>
                <w:color w:val="FF0000"/>
                <w:sz w:val="24"/>
                <w:szCs w:val="24"/>
              </w:rPr>
              <w:t>(Feb 202</w:t>
            </w:r>
            <w:r w:rsidR="004C5E88">
              <w:rPr>
                <w:b/>
                <w:bCs/>
                <w:color w:val="FF0000"/>
                <w:sz w:val="24"/>
                <w:szCs w:val="24"/>
              </w:rPr>
              <w:t>1</w:t>
            </w:r>
            <w:r w:rsidRPr="00404CAC">
              <w:rPr>
                <w:b/>
                <w:bCs/>
                <w:color w:val="FF0000"/>
                <w:sz w:val="24"/>
                <w:szCs w:val="24"/>
              </w:rPr>
              <w:t xml:space="preserve"> – </w:t>
            </w:r>
            <w:r w:rsidR="004C5E88">
              <w:rPr>
                <w:b/>
                <w:bCs/>
                <w:color w:val="FF0000"/>
                <w:sz w:val="24"/>
                <w:szCs w:val="24"/>
              </w:rPr>
              <w:t>June</w:t>
            </w:r>
            <w:r w:rsidRPr="00404CAC">
              <w:rPr>
                <w:b/>
                <w:bCs/>
                <w:color w:val="FF0000"/>
                <w:sz w:val="24"/>
                <w:szCs w:val="24"/>
              </w:rPr>
              <w:t xml:space="preserve"> 202</w:t>
            </w:r>
            <w:r w:rsidR="004C5E88">
              <w:rPr>
                <w:b/>
                <w:bCs/>
                <w:color w:val="FF0000"/>
                <w:sz w:val="24"/>
                <w:szCs w:val="24"/>
              </w:rPr>
              <w:t>3</w:t>
            </w:r>
            <w:r w:rsidRPr="00404CAC">
              <w:rPr>
                <w:b/>
                <w:bCs/>
                <w:color w:val="FF0000"/>
                <w:sz w:val="24"/>
                <w:szCs w:val="24"/>
              </w:rPr>
              <w:t>)</w:t>
            </w:r>
          </w:p>
          <w:p w14:paraId="73B3DA35" w14:textId="2E623E4E" w:rsidR="00BB359A" w:rsidRPr="00413829" w:rsidRDefault="00BB359A" w:rsidP="00404CA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413829">
              <w:rPr>
                <w:b/>
                <w:bCs/>
                <w:sz w:val="24"/>
                <w:szCs w:val="24"/>
              </w:rPr>
              <w:t xml:space="preserve">JDIT Business </w:t>
            </w:r>
            <w:r w:rsidR="00413829" w:rsidRPr="00413829">
              <w:rPr>
                <w:b/>
                <w:bCs/>
                <w:sz w:val="24"/>
                <w:szCs w:val="24"/>
              </w:rPr>
              <w:t>S</w:t>
            </w:r>
            <w:r w:rsidRPr="00413829">
              <w:rPr>
                <w:b/>
                <w:bCs/>
                <w:sz w:val="24"/>
                <w:szCs w:val="24"/>
              </w:rPr>
              <w:t>olutions Pvt Ltd</w:t>
            </w:r>
          </w:p>
          <w:p w14:paraId="48607510" w14:textId="77777777" w:rsidR="00306DAD" w:rsidRDefault="00306DAD" w:rsidP="005D27EC">
            <w:pPr>
              <w:spacing w:line="276" w:lineRule="auto"/>
              <w:rPr>
                <w:b/>
                <w:bCs/>
              </w:rPr>
            </w:pPr>
            <w:proofErr w:type="gramStart"/>
            <w:r w:rsidRPr="005D27EC">
              <w:rPr>
                <w:b/>
                <w:bCs/>
              </w:rPr>
              <w:t>Role</w:t>
            </w:r>
            <w:r>
              <w:t xml:space="preserve"> :</w:t>
            </w:r>
            <w:proofErr w:type="gramEnd"/>
            <w:r>
              <w:t xml:space="preserve"> </w:t>
            </w:r>
            <w:r w:rsidRPr="005D27EC">
              <w:rPr>
                <w:b/>
                <w:bCs/>
              </w:rPr>
              <w:t>Automation Test Engineer</w:t>
            </w:r>
          </w:p>
          <w:p w14:paraId="54A4F14F" w14:textId="639BCE83" w:rsidR="00DB1BD7" w:rsidRPr="00413829" w:rsidRDefault="00DB1BD7" w:rsidP="005D27E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13829">
              <w:rPr>
                <w:b/>
                <w:bCs/>
              </w:rPr>
              <w:t xml:space="preserve">PROJECT NAME: </w:t>
            </w:r>
            <w:r w:rsidR="00C57FC3" w:rsidRPr="00413829">
              <w:rPr>
                <w:b/>
                <w:bCs/>
                <w:sz w:val="24"/>
                <w:szCs w:val="24"/>
              </w:rPr>
              <w:t>E-commerce Web Application</w:t>
            </w:r>
          </w:p>
          <w:p w14:paraId="09ECC3E9" w14:textId="77777777" w:rsidR="00306DAD" w:rsidRPr="00DD1446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DD1446">
              <w:rPr>
                <w:b/>
                <w:bCs/>
              </w:rPr>
              <w:t>TESTING USED: FUNCTIONAL TESTING, REGRESSION</w:t>
            </w:r>
          </w:p>
          <w:p w14:paraId="5B2475B8" w14:textId="77777777" w:rsidR="00306DAD" w:rsidRPr="00DD1446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DD1446">
              <w:rPr>
                <w:b/>
                <w:bCs/>
              </w:rPr>
              <w:t>TESTING, SMOKE, SANITY, API TESTING, DATABASE</w:t>
            </w:r>
          </w:p>
          <w:p w14:paraId="20C4F6E7" w14:textId="77777777" w:rsidR="00306DAD" w:rsidRPr="00DD1446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DD1446">
              <w:rPr>
                <w:b/>
                <w:bCs/>
              </w:rPr>
              <w:t>TESTING</w:t>
            </w:r>
          </w:p>
          <w:p w14:paraId="3F40B457" w14:textId="77777777" w:rsidR="00306DAD" w:rsidRPr="00DD1446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DD1446">
              <w:rPr>
                <w:b/>
                <w:bCs/>
              </w:rPr>
              <w:t xml:space="preserve">TESTING TOOLS: Jira, Postman, </w:t>
            </w:r>
            <w:proofErr w:type="spellStart"/>
            <w:proofErr w:type="gramStart"/>
            <w:r w:rsidRPr="00DD1446">
              <w:rPr>
                <w:b/>
                <w:bCs/>
              </w:rPr>
              <w:t>GitHub,Jenkins</w:t>
            </w:r>
            <w:proofErr w:type="spellEnd"/>
            <w:proofErr w:type="gramEnd"/>
          </w:p>
          <w:p w14:paraId="30533ED4" w14:textId="77777777" w:rsidR="00306DAD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roofErr w:type="spellStart"/>
            <w:r w:rsidRPr="00DD1446">
              <w:rPr>
                <w:b/>
                <w:bCs/>
              </w:rPr>
              <w:t>SeleniumWebDriver,TestNG+POM</w:t>
            </w:r>
            <w:proofErr w:type="spellEnd"/>
            <w:r w:rsidRPr="00DD1446">
              <w:rPr>
                <w:b/>
                <w:bCs/>
              </w:rPr>
              <w:t xml:space="preserve">, </w:t>
            </w:r>
            <w:proofErr w:type="spellStart"/>
            <w:r w:rsidRPr="00DD1446">
              <w:rPr>
                <w:b/>
                <w:bCs/>
              </w:rPr>
              <w:t>Intellije</w:t>
            </w:r>
            <w:proofErr w:type="spellEnd"/>
          </w:p>
          <w:p w14:paraId="6BB5E100" w14:textId="77777777" w:rsidR="005D27EC" w:rsidRPr="005D27EC" w:rsidRDefault="005D27EC" w:rsidP="005D27EC">
            <w:pPr>
              <w:pStyle w:val="ListParagraph"/>
              <w:spacing w:line="276" w:lineRule="auto"/>
              <w:rPr>
                <w:color w:val="FF0000"/>
              </w:rPr>
            </w:pPr>
          </w:p>
          <w:p w14:paraId="049E20F6" w14:textId="740BFE6C" w:rsidR="00306DAD" w:rsidRPr="005D27EC" w:rsidRDefault="00306DAD" w:rsidP="005D27EC">
            <w:pPr>
              <w:spacing w:line="276" w:lineRule="auto"/>
              <w:rPr>
                <w:b/>
                <w:bCs/>
                <w:color w:val="FF0000"/>
                <w:sz w:val="28"/>
                <w:szCs w:val="28"/>
              </w:rPr>
            </w:pPr>
            <w:proofErr w:type="gramStart"/>
            <w:r w:rsidRPr="005D27EC">
              <w:rPr>
                <w:b/>
                <w:bCs/>
                <w:color w:val="FF0000"/>
                <w:sz w:val="28"/>
                <w:szCs w:val="28"/>
              </w:rPr>
              <w:t>Responsibilities</w:t>
            </w:r>
            <w:r w:rsidR="007116D4">
              <w:rPr>
                <w:b/>
                <w:bCs/>
                <w:color w:val="FF0000"/>
                <w:sz w:val="28"/>
                <w:szCs w:val="28"/>
              </w:rPr>
              <w:t xml:space="preserve"> :</w:t>
            </w:r>
            <w:proofErr w:type="gramEnd"/>
          </w:p>
          <w:p w14:paraId="730FC155" w14:textId="154B0062" w:rsidR="00306DAD" w:rsidRDefault="00306DAD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Understand the Business specification Requirements.</w:t>
            </w:r>
            <w:r w:rsidR="005D27EC">
              <w:t xml:space="preserve"> </w:t>
            </w:r>
            <w:r>
              <w:t>Designing and executing test cases according to the</w:t>
            </w:r>
            <w:r w:rsidR="005D27EC">
              <w:t xml:space="preserve"> </w:t>
            </w:r>
            <w:r>
              <w:t>functional specifications.</w:t>
            </w:r>
          </w:p>
          <w:p w14:paraId="39E950B1" w14:textId="155E391A" w:rsidR="00306DAD" w:rsidRDefault="00306DAD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Manually tested, verified and validated that the</w:t>
            </w:r>
            <w:r w:rsidR="005D27EC">
              <w:t xml:space="preserve"> </w:t>
            </w:r>
            <w:r>
              <w:t>product meets user requirements.</w:t>
            </w:r>
          </w:p>
          <w:p w14:paraId="32BDE219" w14:textId="77777777" w:rsidR="005D27EC" w:rsidRDefault="00306DAD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Identified and reported bugs using defect tracking tool</w:t>
            </w:r>
            <w:r w:rsidR="005D27EC">
              <w:t xml:space="preserve"> </w:t>
            </w:r>
            <w:r>
              <w:t>JIRA</w:t>
            </w:r>
          </w:p>
          <w:p w14:paraId="1F7C7840" w14:textId="14C3B330" w:rsidR="00306DAD" w:rsidRDefault="005D27EC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 xml:space="preserve"> </w:t>
            </w:r>
            <w:r w:rsidR="00306DAD">
              <w:t>Involved in Functional Testing, Smoke Testing, Integration</w:t>
            </w:r>
            <w:r>
              <w:t xml:space="preserve"> </w:t>
            </w:r>
            <w:r w:rsidR="00306DAD">
              <w:t>Testing, Regression Testing, Sanity testing, API testing and</w:t>
            </w:r>
            <w:r>
              <w:t xml:space="preserve"> </w:t>
            </w:r>
            <w:r w:rsidR="00306DAD">
              <w:t>Cross-browser Testing.</w:t>
            </w:r>
          </w:p>
          <w:p w14:paraId="2FFD5276" w14:textId="7B521C4A" w:rsidR="00306DAD" w:rsidRDefault="00306DAD" w:rsidP="00306DAD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 xml:space="preserve">Performed Automation testing by using </w:t>
            </w:r>
            <w:proofErr w:type="spellStart"/>
            <w:r>
              <w:t>seleniumWebdriver</w:t>
            </w:r>
            <w:proofErr w:type="spellEnd"/>
            <w:r w:rsidR="005D27EC">
              <w:t xml:space="preserve"> </w:t>
            </w:r>
            <w:r>
              <w:t>with JAVA.</w:t>
            </w:r>
          </w:p>
          <w:p w14:paraId="5D166C76" w14:textId="77777777" w:rsidR="00DB1BD7" w:rsidRDefault="00DB1BD7" w:rsidP="00DB1BD7">
            <w:pPr>
              <w:spacing w:line="276" w:lineRule="auto"/>
            </w:pPr>
          </w:p>
          <w:p w14:paraId="4076A695" w14:textId="037E71E1" w:rsidR="00DB1BD7" w:rsidRPr="00413829" w:rsidRDefault="00DB1BD7" w:rsidP="00DB1BD7">
            <w:pPr>
              <w:spacing w:line="276" w:lineRule="auto"/>
              <w:rPr>
                <w:b/>
                <w:bCs/>
              </w:rPr>
            </w:pPr>
            <w:r w:rsidRPr="00413829">
              <w:rPr>
                <w:b/>
                <w:bCs/>
              </w:rPr>
              <w:t>PROJECTNAME:</w:t>
            </w:r>
            <w:r w:rsidR="008722DD" w:rsidRPr="00413829">
              <w:rPr>
                <w:b/>
                <w:bCs/>
              </w:rPr>
              <w:t xml:space="preserve"> </w:t>
            </w:r>
            <w:r w:rsidRPr="00413829">
              <w:rPr>
                <w:b/>
                <w:bCs/>
              </w:rPr>
              <w:t>HealthCareDomain</w:t>
            </w:r>
          </w:p>
          <w:p w14:paraId="3C24AFE2" w14:textId="77777777" w:rsidR="00DB1BD7" w:rsidRPr="00DB1BD7" w:rsidRDefault="00DB1BD7" w:rsidP="00DB1BD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/>
                <w:bCs/>
              </w:rPr>
            </w:pPr>
            <w:r w:rsidRPr="00DB1BD7">
              <w:rPr>
                <w:b/>
                <w:bCs/>
              </w:rPr>
              <w:t>TESTING USED: FUNCTIONAL TESTING, REGRESSION</w:t>
            </w:r>
          </w:p>
          <w:p w14:paraId="667C43F8" w14:textId="77777777" w:rsidR="00DB1BD7" w:rsidRPr="00DB1BD7" w:rsidRDefault="00DB1BD7" w:rsidP="00DB1BD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/>
                <w:bCs/>
              </w:rPr>
            </w:pPr>
            <w:r w:rsidRPr="00DB1BD7">
              <w:rPr>
                <w:b/>
                <w:bCs/>
              </w:rPr>
              <w:t>TESTING, SMOKE, SANITY, API TESTING, DATABASE</w:t>
            </w:r>
          </w:p>
          <w:p w14:paraId="48487D40" w14:textId="77777777" w:rsidR="00DB1BD7" w:rsidRPr="00DB1BD7" w:rsidRDefault="00DB1BD7" w:rsidP="00DB1BD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/>
                <w:bCs/>
              </w:rPr>
            </w:pPr>
            <w:r w:rsidRPr="00DB1BD7">
              <w:rPr>
                <w:b/>
                <w:bCs/>
              </w:rPr>
              <w:t>TESTING</w:t>
            </w:r>
          </w:p>
          <w:p w14:paraId="1FF9D944" w14:textId="77777777" w:rsidR="00DB1BD7" w:rsidRPr="00DB1BD7" w:rsidRDefault="00DB1BD7" w:rsidP="00DB1BD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/>
                <w:bCs/>
              </w:rPr>
            </w:pPr>
            <w:r w:rsidRPr="00DB1BD7">
              <w:rPr>
                <w:b/>
                <w:bCs/>
              </w:rPr>
              <w:t xml:space="preserve">TESTING TOOLS: Jira, Postman, </w:t>
            </w:r>
            <w:proofErr w:type="spellStart"/>
            <w:proofErr w:type="gramStart"/>
            <w:r w:rsidRPr="00DB1BD7">
              <w:rPr>
                <w:b/>
                <w:bCs/>
              </w:rPr>
              <w:t>GitHub,Jenkins</w:t>
            </w:r>
            <w:proofErr w:type="spellEnd"/>
            <w:proofErr w:type="gramEnd"/>
          </w:p>
          <w:p w14:paraId="13C18E58" w14:textId="483FBBEC" w:rsidR="008722DD" w:rsidRDefault="00DB1BD7" w:rsidP="00DB1BD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/>
                <w:bCs/>
              </w:rPr>
            </w:pPr>
            <w:proofErr w:type="spellStart"/>
            <w:proofErr w:type="gramStart"/>
            <w:r w:rsidRPr="00DB1BD7">
              <w:rPr>
                <w:b/>
                <w:bCs/>
              </w:rPr>
              <w:t>SeleniumWebDriver,TestNG</w:t>
            </w:r>
            <w:proofErr w:type="gramEnd"/>
            <w:r w:rsidRPr="00DB1BD7">
              <w:rPr>
                <w:b/>
                <w:bCs/>
              </w:rPr>
              <w:t>+POM</w:t>
            </w:r>
            <w:proofErr w:type="spellEnd"/>
            <w:r w:rsidRPr="00DB1BD7">
              <w:rPr>
                <w:b/>
                <w:bCs/>
              </w:rPr>
              <w:t xml:space="preserve">, </w:t>
            </w:r>
            <w:proofErr w:type="spellStart"/>
            <w:r w:rsidRPr="00DB1BD7">
              <w:rPr>
                <w:b/>
                <w:bCs/>
              </w:rPr>
              <w:t>Intellije</w:t>
            </w:r>
            <w:proofErr w:type="spellEnd"/>
          </w:p>
          <w:p w14:paraId="5DAE2D70" w14:textId="77777777" w:rsidR="004C5E88" w:rsidRDefault="004C5E88" w:rsidP="004C5E88">
            <w:pPr>
              <w:spacing w:line="276" w:lineRule="auto"/>
              <w:rPr>
                <w:b/>
                <w:bCs/>
              </w:rPr>
            </w:pPr>
          </w:p>
          <w:p w14:paraId="2CB04360" w14:textId="77777777" w:rsidR="004C5E88" w:rsidRDefault="004C5E88" w:rsidP="004C5E88">
            <w:pPr>
              <w:spacing w:line="276" w:lineRule="auto"/>
              <w:rPr>
                <w:b/>
                <w:bCs/>
              </w:rPr>
            </w:pPr>
          </w:p>
          <w:p w14:paraId="31B43D77" w14:textId="77777777" w:rsidR="004C5E88" w:rsidRPr="004C5E88" w:rsidRDefault="004C5E88" w:rsidP="004C5E88">
            <w:pPr>
              <w:spacing w:line="276" w:lineRule="auto"/>
              <w:rPr>
                <w:b/>
                <w:bCs/>
              </w:rPr>
            </w:pPr>
          </w:p>
          <w:p w14:paraId="54263722" w14:textId="77777777" w:rsidR="00DB1BD7" w:rsidRPr="008722DD" w:rsidRDefault="00DB1BD7" w:rsidP="00DB1BD7">
            <w:pPr>
              <w:spacing w:line="276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8722DD">
              <w:rPr>
                <w:b/>
                <w:bCs/>
                <w:color w:val="FF0000"/>
                <w:sz w:val="28"/>
                <w:szCs w:val="28"/>
              </w:rPr>
              <w:lastRenderedPageBreak/>
              <w:t>Responsibilities:</w:t>
            </w:r>
          </w:p>
          <w:p w14:paraId="5E02D56E" w14:textId="77777777" w:rsidR="00C57FC3" w:rsidRDefault="00C57FC3" w:rsidP="00C57FC3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Understand the Business specification Requirements. Designing and executing test cases according to the functional specifications.</w:t>
            </w:r>
          </w:p>
          <w:p w14:paraId="2DC2CD81" w14:textId="77777777" w:rsidR="00C57FC3" w:rsidRDefault="00C57FC3" w:rsidP="00C57FC3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Manually tested, verified and validated that the product meets user requirements.</w:t>
            </w:r>
          </w:p>
          <w:p w14:paraId="2552A0F6" w14:textId="77777777" w:rsidR="00C57FC3" w:rsidRDefault="00C57FC3" w:rsidP="00C57FC3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Identified and reported bugs using defect tracking tool JIRA</w:t>
            </w:r>
          </w:p>
          <w:p w14:paraId="6DF5C1B3" w14:textId="77777777" w:rsidR="00C57FC3" w:rsidRDefault="00C57FC3" w:rsidP="00C57FC3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 xml:space="preserve"> Involved in Functional Testing, Smoke Testing, Integration Testing, Regression Testing, Sanity testing, API testing and Cross-browser Testing.</w:t>
            </w:r>
          </w:p>
          <w:p w14:paraId="0814E30C" w14:textId="77777777" w:rsidR="00C57FC3" w:rsidRDefault="00C57FC3" w:rsidP="00C57FC3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 xml:space="preserve">Performed Automation testing by using </w:t>
            </w:r>
            <w:proofErr w:type="spellStart"/>
            <w:r>
              <w:t>seleniumWebdriver</w:t>
            </w:r>
            <w:proofErr w:type="spellEnd"/>
            <w:r>
              <w:t xml:space="preserve"> with JAVA.</w:t>
            </w:r>
          </w:p>
          <w:p w14:paraId="4EF06687" w14:textId="77777777" w:rsidR="00306DAD" w:rsidRDefault="00306DAD" w:rsidP="00306DAD">
            <w:pPr>
              <w:spacing w:line="276" w:lineRule="auto"/>
            </w:pPr>
          </w:p>
          <w:p w14:paraId="698435FC" w14:textId="77777777" w:rsidR="00DD1446" w:rsidRDefault="00DD1446" w:rsidP="00306DAD">
            <w:pPr>
              <w:spacing w:line="276" w:lineRule="auto"/>
            </w:pPr>
          </w:p>
          <w:p w14:paraId="1F8C89AD" w14:textId="77777777" w:rsidR="00DD1446" w:rsidRDefault="00DD1446" w:rsidP="00306DAD">
            <w:pPr>
              <w:spacing w:line="276" w:lineRule="auto"/>
            </w:pPr>
          </w:p>
          <w:p w14:paraId="05E085B2" w14:textId="2456EFF2" w:rsidR="00DD1446" w:rsidRPr="00F0677F" w:rsidRDefault="00DD1446" w:rsidP="00637EE9">
            <w:pPr>
              <w:spacing w:line="276" w:lineRule="auto"/>
              <w:rPr>
                <w:b/>
                <w:bCs/>
              </w:rPr>
            </w:pPr>
            <w:r>
              <w:t xml:space="preserve">                                        </w:t>
            </w:r>
            <w:r w:rsidRPr="00F0677F">
              <w:rPr>
                <w:b/>
                <w:bCs/>
              </w:rPr>
              <w:t xml:space="preserve"> </w:t>
            </w:r>
            <w:r w:rsidR="006A06DA" w:rsidRPr="00F0677F">
              <w:rPr>
                <w:b/>
                <w:bCs/>
              </w:rPr>
              <w:t>Yours Faithfully</w:t>
            </w:r>
          </w:p>
          <w:p w14:paraId="383872EA" w14:textId="50B50340" w:rsidR="00AD2C15" w:rsidRDefault="00AD2C15" w:rsidP="00637EE9">
            <w:pPr>
              <w:spacing w:line="276" w:lineRule="auto"/>
            </w:pPr>
            <w:r>
              <w:t xml:space="preserve"> </w:t>
            </w:r>
            <w:r w:rsidR="00DD1446">
              <w:t xml:space="preserve">                                      </w:t>
            </w:r>
            <w:r>
              <w:t xml:space="preserve">  Payal S. Gedam</w:t>
            </w:r>
          </w:p>
        </w:tc>
        <w:tc>
          <w:tcPr>
            <w:tcW w:w="6470" w:type="dxa"/>
            <w:vAlign w:val="center"/>
          </w:tcPr>
          <w:p w14:paraId="3608C77C" w14:textId="12D2A529" w:rsidR="00897DCF" w:rsidRPr="00BF09B3" w:rsidRDefault="00897DCF" w:rsidP="00637EE9">
            <w:pPr>
              <w:spacing w:line="276" w:lineRule="auto"/>
            </w:pPr>
          </w:p>
          <w:p w14:paraId="7DCECCE3" w14:textId="5B49B83F" w:rsidR="00897DCF" w:rsidRDefault="00897DCF" w:rsidP="00637EE9">
            <w:pPr>
              <w:spacing w:line="276" w:lineRule="auto"/>
            </w:pPr>
          </w:p>
        </w:tc>
      </w:tr>
    </w:tbl>
    <w:p w14:paraId="4932683E" w14:textId="77777777" w:rsidR="00DD533E" w:rsidRPr="00846D4F" w:rsidRDefault="00DD533E" w:rsidP="00846D4F">
      <w:pPr>
        <w:tabs>
          <w:tab w:val="left" w:pos="990"/>
        </w:tabs>
        <w:spacing w:after="0"/>
        <w:rPr>
          <w:sz w:val="8"/>
        </w:rPr>
      </w:pPr>
    </w:p>
    <w:sectPr w:rsidR="00DD533E" w:rsidRPr="00846D4F" w:rsidSect="0054682B">
      <w:headerReference w:type="default" r:id="rId11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83C12" w14:textId="77777777" w:rsidR="00BD44BF" w:rsidRDefault="00BD44BF" w:rsidP="000C45FF">
      <w:r>
        <w:separator/>
      </w:r>
    </w:p>
  </w:endnote>
  <w:endnote w:type="continuationSeparator" w:id="0">
    <w:p w14:paraId="28B930FA" w14:textId="77777777" w:rsidR="00BD44BF" w:rsidRDefault="00BD44B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9008E" w14:textId="77777777" w:rsidR="00BD44BF" w:rsidRDefault="00BD44BF" w:rsidP="000C45FF">
      <w:r>
        <w:separator/>
      </w:r>
    </w:p>
  </w:footnote>
  <w:footnote w:type="continuationSeparator" w:id="0">
    <w:p w14:paraId="7AB1EC3A" w14:textId="77777777" w:rsidR="00BD44BF" w:rsidRDefault="00BD44B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CEDF1" w14:textId="1AF38AC7" w:rsidR="006B7DEB" w:rsidRDefault="006B7DEB" w:rsidP="006B7DEB">
    <w:pPr>
      <w:pStyle w:val="Header"/>
      <w:tabs>
        <w:tab w:val="clear" w:pos="4680"/>
        <w:tab w:val="clear" w:pos="9360"/>
        <w:tab w:val="left" w:pos="1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Marker with solid fill" style="width:9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" o:bullet="t">
        <v:imagedata r:id="rId1" o:title="" cropbottom="-1553f" cropleft="-27727f" cropright="-24486f"/>
      </v:shape>
    </w:pict>
  </w:numPicBullet>
  <w:abstractNum w:abstractNumId="0" w15:restartNumberingAfterBreak="0">
    <w:nsid w:val="06621276"/>
    <w:multiLevelType w:val="hybridMultilevel"/>
    <w:tmpl w:val="F8A0D9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225"/>
    <w:multiLevelType w:val="hybridMultilevel"/>
    <w:tmpl w:val="77D0F2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F3B4E"/>
    <w:multiLevelType w:val="hybridMultilevel"/>
    <w:tmpl w:val="B72A40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715E"/>
    <w:multiLevelType w:val="hybridMultilevel"/>
    <w:tmpl w:val="01BE4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520E9"/>
    <w:multiLevelType w:val="hybridMultilevel"/>
    <w:tmpl w:val="794E31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B413C"/>
    <w:multiLevelType w:val="hybridMultilevel"/>
    <w:tmpl w:val="B8540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C3090"/>
    <w:multiLevelType w:val="hybridMultilevel"/>
    <w:tmpl w:val="A448D1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12726"/>
    <w:multiLevelType w:val="hybridMultilevel"/>
    <w:tmpl w:val="1222F578"/>
    <w:lvl w:ilvl="0" w:tplc="40090005">
      <w:start w:val="1"/>
      <w:numFmt w:val="bullet"/>
      <w:lvlText w:val=""/>
      <w:lvlJc w:val="left"/>
      <w:pPr>
        <w:ind w:left="13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8" w15:restartNumberingAfterBreak="0">
    <w:nsid w:val="411C1035"/>
    <w:multiLevelType w:val="hybridMultilevel"/>
    <w:tmpl w:val="F3CA4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45D39"/>
    <w:multiLevelType w:val="hybridMultilevel"/>
    <w:tmpl w:val="2CCE4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A0F3E"/>
    <w:multiLevelType w:val="hybridMultilevel"/>
    <w:tmpl w:val="C2A82FEE"/>
    <w:lvl w:ilvl="0" w:tplc="43B600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E02D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002D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466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BA8B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8C72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CA55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9A7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AAED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A10738A"/>
    <w:multiLevelType w:val="hybridMultilevel"/>
    <w:tmpl w:val="7DE8C9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17FFD"/>
    <w:multiLevelType w:val="hybridMultilevel"/>
    <w:tmpl w:val="1EDE9254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8533E"/>
    <w:multiLevelType w:val="hybridMultilevel"/>
    <w:tmpl w:val="787EFC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B4504"/>
    <w:multiLevelType w:val="hybridMultilevel"/>
    <w:tmpl w:val="EE6C4F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28297">
    <w:abstractNumId w:val="15"/>
  </w:num>
  <w:num w:numId="2" w16cid:durableId="1070687803">
    <w:abstractNumId w:val="3"/>
  </w:num>
  <w:num w:numId="3" w16cid:durableId="1378428753">
    <w:abstractNumId w:val="12"/>
  </w:num>
  <w:num w:numId="4" w16cid:durableId="1692753669">
    <w:abstractNumId w:val="0"/>
  </w:num>
  <w:num w:numId="5" w16cid:durableId="288365848">
    <w:abstractNumId w:val="14"/>
  </w:num>
  <w:num w:numId="6" w16cid:durableId="1571236942">
    <w:abstractNumId w:val="11"/>
  </w:num>
  <w:num w:numId="7" w16cid:durableId="1181820584">
    <w:abstractNumId w:val="6"/>
  </w:num>
  <w:num w:numId="8" w16cid:durableId="1428696824">
    <w:abstractNumId w:val="4"/>
  </w:num>
  <w:num w:numId="9" w16cid:durableId="1981110725">
    <w:abstractNumId w:val="5"/>
  </w:num>
  <w:num w:numId="10" w16cid:durableId="815880977">
    <w:abstractNumId w:val="9"/>
  </w:num>
  <w:num w:numId="11" w16cid:durableId="1444420807">
    <w:abstractNumId w:val="8"/>
  </w:num>
  <w:num w:numId="12" w16cid:durableId="23098298">
    <w:abstractNumId w:val="1"/>
  </w:num>
  <w:num w:numId="13" w16cid:durableId="1558543093">
    <w:abstractNumId w:val="13"/>
  </w:num>
  <w:num w:numId="14" w16cid:durableId="1609702422">
    <w:abstractNumId w:val="7"/>
  </w:num>
  <w:num w:numId="15" w16cid:durableId="603533835">
    <w:abstractNumId w:val="2"/>
  </w:num>
  <w:num w:numId="16" w16cid:durableId="10070272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AA"/>
    <w:rsid w:val="00014068"/>
    <w:rsid w:val="00036450"/>
    <w:rsid w:val="00061C84"/>
    <w:rsid w:val="000629D5"/>
    <w:rsid w:val="00076632"/>
    <w:rsid w:val="000945AD"/>
    <w:rsid w:val="000C1DC5"/>
    <w:rsid w:val="000C45FF"/>
    <w:rsid w:val="000E1755"/>
    <w:rsid w:val="000E3FD1"/>
    <w:rsid w:val="000F46E6"/>
    <w:rsid w:val="00107797"/>
    <w:rsid w:val="001366BD"/>
    <w:rsid w:val="001477D5"/>
    <w:rsid w:val="00180329"/>
    <w:rsid w:val="0019001F"/>
    <w:rsid w:val="001943F5"/>
    <w:rsid w:val="001A74A5"/>
    <w:rsid w:val="001B2ABD"/>
    <w:rsid w:val="001B39EA"/>
    <w:rsid w:val="001D2335"/>
    <w:rsid w:val="001E1759"/>
    <w:rsid w:val="001F1ECC"/>
    <w:rsid w:val="00214FEC"/>
    <w:rsid w:val="00216262"/>
    <w:rsid w:val="002400EB"/>
    <w:rsid w:val="00244620"/>
    <w:rsid w:val="00256CF7"/>
    <w:rsid w:val="002B515C"/>
    <w:rsid w:val="0030481B"/>
    <w:rsid w:val="00306DAD"/>
    <w:rsid w:val="003568AA"/>
    <w:rsid w:val="003C136E"/>
    <w:rsid w:val="00404CAC"/>
    <w:rsid w:val="004059A8"/>
    <w:rsid w:val="004071FC"/>
    <w:rsid w:val="00413829"/>
    <w:rsid w:val="00445947"/>
    <w:rsid w:val="004813B3"/>
    <w:rsid w:val="00496591"/>
    <w:rsid w:val="004C081A"/>
    <w:rsid w:val="004C5E88"/>
    <w:rsid w:val="004C63E4"/>
    <w:rsid w:val="004D0729"/>
    <w:rsid w:val="004D21F4"/>
    <w:rsid w:val="004D3011"/>
    <w:rsid w:val="005319A4"/>
    <w:rsid w:val="00531FC5"/>
    <w:rsid w:val="0054682B"/>
    <w:rsid w:val="005645EE"/>
    <w:rsid w:val="00572170"/>
    <w:rsid w:val="00582127"/>
    <w:rsid w:val="005B0408"/>
    <w:rsid w:val="005B3790"/>
    <w:rsid w:val="005D27EC"/>
    <w:rsid w:val="005D6289"/>
    <w:rsid w:val="005E39D5"/>
    <w:rsid w:val="005F342F"/>
    <w:rsid w:val="00612544"/>
    <w:rsid w:val="0062123A"/>
    <w:rsid w:val="00637EE9"/>
    <w:rsid w:val="00646E75"/>
    <w:rsid w:val="006610D6"/>
    <w:rsid w:val="006771D0"/>
    <w:rsid w:val="006A06DA"/>
    <w:rsid w:val="006B7DEB"/>
    <w:rsid w:val="006D5413"/>
    <w:rsid w:val="006F51FF"/>
    <w:rsid w:val="00704244"/>
    <w:rsid w:val="007116D4"/>
    <w:rsid w:val="00714EB5"/>
    <w:rsid w:val="00715FCB"/>
    <w:rsid w:val="00743101"/>
    <w:rsid w:val="007867A0"/>
    <w:rsid w:val="007927F5"/>
    <w:rsid w:val="007A1196"/>
    <w:rsid w:val="007A3024"/>
    <w:rsid w:val="007A6276"/>
    <w:rsid w:val="00802CA0"/>
    <w:rsid w:val="00846D4F"/>
    <w:rsid w:val="008722DD"/>
    <w:rsid w:val="00897DCF"/>
    <w:rsid w:val="008C1736"/>
    <w:rsid w:val="008E3C91"/>
    <w:rsid w:val="00922D5C"/>
    <w:rsid w:val="00924B80"/>
    <w:rsid w:val="00995BC7"/>
    <w:rsid w:val="009E7C63"/>
    <w:rsid w:val="00A10A67"/>
    <w:rsid w:val="00A15AE4"/>
    <w:rsid w:val="00A2118D"/>
    <w:rsid w:val="00A3603E"/>
    <w:rsid w:val="00AA3F19"/>
    <w:rsid w:val="00AD2C15"/>
    <w:rsid w:val="00AD76E2"/>
    <w:rsid w:val="00AF76F2"/>
    <w:rsid w:val="00B104A0"/>
    <w:rsid w:val="00B20152"/>
    <w:rsid w:val="00B53053"/>
    <w:rsid w:val="00B652CC"/>
    <w:rsid w:val="00B70850"/>
    <w:rsid w:val="00BB359A"/>
    <w:rsid w:val="00BD44BF"/>
    <w:rsid w:val="00C066B6"/>
    <w:rsid w:val="00C37BA1"/>
    <w:rsid w:val="00C4674C"/>
    <w:rsid w:val="00C506CF"/>
    <w:rsid w:val="00C57FC3"/>
    <w:rsid w:val="00C679B8"/>
    <w:rsid w:val="00C72BED"/>
    <w:rsid w:val="00C9578B"/>
    <w:rsid w:val="00CA562E"/>
    <w:rsid w:val="00CB2D30"/>
    <w:rsid w:val="00CD1FA7"/>
    <w:rsid w:val="00D2522B"/>
    <w:rsid w:val="00D40DCF"/>
    <w:rsid w:val="00D82F2F"/>
    <w:rsid w:val="00DA694B"/>
    <w:rsid w:val="00DB1BD7"/>
    <w:rsid w:val="00DD1446"/>
    <w:rsid w:val="00DD172A"/>
    <w:rsid w:val="00DD533E"/>
    <w:rsid w:val="00E002A5"/>
    <w:rsid w:val="00E25A26"/>
    <w:rsid w:val="00E55D74"/>
    <w:rsid w:val="00E866EC"/>
    <w:rsid w:val="00E93B74"/>
    <w:rsid w:val="00EA0B12"/>
    <w:rsid w:val="00EB3A62"/>
    <w:rsid w:val="00ED7DA2"/>
    <w:rsid w:val="00F0677F"/>
    <w:rsid w:val="00F54921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15A7C"/>
  <w14:defaultImageDpi w14:val="32767"/>
  <w15:chartTrackingRefBased/>
  <w15:docId w15:val="{EBEF2D63-B4F5-4C04-B24F-8C5B0F3E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682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82B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C96E06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63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Payugedam26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old%20modern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B87ACA6-A0F1-41C4-81F2-B19987C180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1DA20-039D-490E-8E96-79665F006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0A64BE-E0D0-4F48-8829-3D1D41105D6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cover letter</Template>
  <TotalTime>172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payal gedam</cp:lastModifiedBy>
  <cp:revision>37</cp:revision>
  <dcterms:created xsi:type="dcterms:W3CDTF">2024-10-17T12:42:00Z</dcterms:created>
  <dcterms:modified xsi:type="dcterms:W3CDTF">2024-10-25T13:29:00Z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